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641E" w14:textId="77777777" w:rsidR="00F43918" w:rsidRPr="00E7044B" w:rsidRDefault="00F43918" w:rsidP="008C55B0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43547C81" w14:textId="1B3944AC" w:rsidR="00777144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784F2ABF" w14:textId="7EACC3D1" w:rsidR="00F43918" w:rsidRPr="00E7044B" w:rsidRDefault="00F43918" w:rsidP="008C55B0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 OF THE DAY:</w:t>
      </w:r>
    </w:p>
    <w:p w14:paraId="1027E1F8" w14:textId="311E724F" w:rsidR="00F43918" w:rsidRDefault="009A4F59" w:rsidP="00F43918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{{ appetizer</w:t>
      </w:r>
      <w:proofErr w:type="gramEnd"/>
      <w:r>
        <w:rPr>
          <w:rFonts w:ascii="Times New Roman" w:hAnsi="Times New Roman"/>
          <w:sz w:val="28"/>
          <w:szCs w:val="28"/>
        </w:rPr>
        <w:t xml:space="preserve"> }}</w:t>
      </w:r>
      <w:r w:rsidR="00F43918">
        <w:rPr>
          <w:rFonts w:ascii="Times New Roman" w:hAnsi="Times New Roman"/>
          <w:sz w:val="28"/>
          <w:szCs w:val="28"/>
        </w:rPr>
        <w:t>…...</w:t>
      </w:r>
      <w:r w:rsidR="00F43918" w:rsidRPr="00E7044B">
        <w:rPr>
          <w:rFonts w:ascii="Times New Roman" w:hAnsi="Times New Roman"/>
          <w:sz w:val="28"/>
          <w:szCs w:val="28"/>
        </w:rPr>
        <w:t>…</w:t>
      </w:r>
      <w:r w:rsidR="00703D12">
        <w:rPr>
          <w:rFonts w:ascii="Times New Roman" w:hAnsi="Times New Roman"/>
          <w:sz w:val="28"/>
          <w:szCs w:val="28"/>
        </w:rPr>
        <w:t>.$</w:t>
      </w:r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app_price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</w:p>
    <w:p w14:paraId="65148EE1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E7044B">
        <w:rPr>
          <w:rFonts w:ascii="Times New Roman" w:hAnsi="Times New Roman"/>
          <w:sz w:val="28"/>
          <w:szCs w:val="28"/>
        </w:rPr>
        <w:t xml:space="preserve">         </w:t>
      </w:r>
    </w:p>
    <w:p w14:paraId="4A371508" w14:textId="77777777" w:rsidR="00DE6564" w:rsidRDefault="00DE6564" w:rsidP="00F43918">
      <w:pPr>
        <w:rPr>
          <w:rFonts w:ascii="Times New Roman" w:hAnsi="Times New Roman"/>
          <w:sz w:val="32"/>
          <w:szCs w:val="32"/>
          <w:u w:val="single"/>
        </w:rPr>
        <w:sectPr w:rsidR="00DE6564" w:rsidSect="00703D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BA38E2" w14:textId="76021D9D" w:rsidR="00F43918" w:rsidRPr="002B5C53" w:rsidRDefault="00F43918" w:rsidP="00457222">
      <w:pPr>
        <w:ind w:left="288"/>
        <w:rPr>
          <w:rFonts w:ascii="Times New Roman" w:hAnsi="Times New Roman"/>
          <w:sz w:val="32"/>
          <w:szCs w:val="32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SOUP OF THE DAY</w:t>
      </w:r>
      <w:r w:rsidRPr="002B5C53">
        <w:rPr>
          <w:rFonts w:ascii="Times New Roman" w:hAnsi="Times New Roman"/>
          <w:sz w:val="32"/>
          <w:szCs w:val="32"/>
        </w:rPr>
        <w:t xml:space="preserve">: </w:t>
      </w:r>
      <w:r w:rsidR="002B5C53" w:rsidRPr="002B5C53">
        <w:rPr>
          <w:rFonts w:ascii="Times New Roman" w:hAnsi="Times New Roman"/>
          <w:sz w:val="32"/>
          <w:szCs w:val="32"/>
        </w:rPr>
        <w:t xml:space="preserve">              </w:t>
      </w:r>
      <w:r w:rsidR="00C9232B">
        <w:rPr>
          <w:rFonts w:ascii="Times New Roman" w:hAnsi="Times New Roman"/>
          <w:sz w:val="32"/>
          <w:szCs w:val="32"/>
        </w:rPr>
        <w:t xml:space="preserve">    </w:t>
      </w:r>
    </w:p>
    <w:p w14:paraId="4036C99A" w14:textId="1F6BA57B" w:rsidR="005B2F12" w:rsidRDefault="009A4F59" w:rsidP="00457222">
      <w:pPr>
        <w:ind w:left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soup</w:t>
      </w:r>
      <w:proofErr w:type="gramEnd"/>
      <w:r>
        <w:rPr>
          <w:rFonts w:ascii="Times New Roman" w:hAnsi="Times New Roman"/>
          <w:sz w:val="28"/>
          <w:szCs w:val="28"/>
        </w:rPr>
        <w:t>_one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</w:p>
    <w:p w14:paraId="6226FC75" w14:textId="7A8E2917" w:rsidR="005B2F12" w:rsidRPr="00BB7C48" w:rsidRDefault="009A4F59" w:rsidP="005B2F12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 w:rsidRPr="00BB7C48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Pr="00BB7C48">
        <w:rPr>
          <w:rFonts w:ascii="Times New Roman" w:hAnsi="Times New Roman"/>
          <w:sz w:val="28"/>
          <w:szCs w:val="28"/>
        </w:rPr>
        <w:t>soup</w:t>
      </w:r>
      <w:proofErr w:type="gramEnd"/>
      <w:r w:rsidRPr="00BB7C48">
        <w:rPr>
          <w:rFonts w:ascii="Times New Roman" w:hAnsi="Times New Roman"/>
          <w:sz w:val="28"/>
          <w:szCs w:val="28"/>
        </w:rPr>
        <w:t>_two</w:t>
      </w:r>
      <w:proofErr w:type="spellEnd"/>
      <w:r w:rsidRPr="00BB7C48">
        <w:rPr>
          <w:rFonts w:ascii="Times New Roman" w:hAnsi="Times New Roman"/>
          <w:sz w:val="28"/>
          <w:szCs w:val="28"/>
        </w:rPr>
        <w:t xml:space="preserve"> }}</w:t>
      </w:r>
    </w:p>
    <w:p w14:paraId="56F259A3" w14:textId="77777777" w:rsidR="005B2F12" w:rsidRDefault="005B2F12" w:rsidP="005B2F12">
      <w:pPr>
        <w:ind w:firstLine="288"/>
        <w:rPr>
          <w:rFonts w:ascii="Times New Roman" w:hAnsi="Times New Roman"/>
          <w:sz w:val="32"/>
          <w:szCs w:val="32"/>
          <w:u w:val="single"/>
        </w:rPr>
      </w:pPr>
    </w:p>
    <w:p w14:paraId="7929422C" w14:textId="0CAFFFBB" w:rsidR="00DE6564" w:rsidRPr="005B2F12" w:rsidRDefault="00777144" w:rsidP="005B2F12">
      <w:pPr>
        <w:ind w:firstLine="288"/>
        <w:rPr>
          <w:rFonts w:ascii="Times New Roman" w:hAnsi="Times New Roman"/>
          <w:sz w:val="32"/>
          <w:szCs w:val="32"/>
          <w:u w:val="single"/>
        </w:rPr>
      </w:pPr>
      <w:r w:rsidRPr="002B5C53">
        <w:rPr>
          <w:rFonts w:ascii="Times New Roman" w:hAnsi="Times New Roman"/>
          <w:sz w:val="32"/>
          <w:szCs w:val="32"/>
          <w:u w:val="single"/>
        </w:rPr>
        <w:t>DESSERT OF THE DAY</w:t>
      </w:r>
      <w:r w:rsidRPr="002B5C53">
        <w:rPr>
          <w:rFonts w:ascii="Times New Roman" w:hAnsi="Times New Roman"/>
          <w:sz w:val="32"/>
          <w:szCs w:val="32"/>
        </w:rPr>
        <w:t>:</w:t>
      </w:r>
    </w:p>
    <w:p w14:paraId="62333032" w14:textId="49EC05F1" w:rsidR="00457222" w:rsidRDefault="009A4F59" w:rsidP="00BB7C48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dessert</w:t>
      </w:r>
      <w:proofErr w:type="gramEnd"/>
      <w:r>
        <w:rPr>
          <w:rFonts w:ascii="Times New Roman" w:hAnsi="Times New Roman"/>
          <w:sz w:val="28"/>
          <w:szCs w:val="28"/>
        </w:rPr>
        <w:t>_one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BB7C48">
        <w:rPr>
          <w:rFonts w:ascii="Times New Roman" w:hAnsi="Times New Roman"/>
          <w:sz w:val="28"/>
          <w:szCs w:val="28"/>
        </w:rPr>
        <w:t>}}…</w:t>
      </w:r>
      <w:r w:rsidR="00C9232B">
        <w:rPr>
          <w:rFonts w:ascii="Times New Roman" w:hAnsi="Times New Roman"/>
          <w:sz w:val="28"/>
          <w:szCs w:val="28"/>
        </w:rPr>
        <w:t>$4.99</w:t>
      </w:r>
    </w:p>
    <w:p w14:paraId="62844C42" w14:textId="53573047" w:rsidR="00B5785E" w:rsidRDefault="009A4F59" w:rsidP="009A4F59">
      <w:pPr>
        <w:ind w:firstLine="28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</w:rPr>
        <w:t>dessert</w:t>
      </w:r>
      <w:proofErr w:type="gramEnd"/>
      <w:r>
        <w:rPr>
          <w:rFonts w:ascii="Times New Roman" w:hAnsi="Times New Roman"/>
          <w:sz w:val="28"/>
          <w:szCs w:val="28"/>
        </w:rPr>
        <w:t>_two</w:t>
      </w:r>
      <w:proofErr w:type="spellEnd"/>
      <w:r>
        <w:rPr>
          <w:rFonts w:ascii="Times New Roman" w:hAnsi="Times New Roman"/>
          <w:sz w:val="28"/>
          <w:szCs w:val="28"/>
        </w:rPr>
        <w:t xml:space="preserve"> }}</w:t>
      </w:r>
      <w:r w:rsidR="00457222">
        <w:rPr>
          <w:rFonts w:ascii="Times New Roman" w:hAnsi="Times New Roman"/>
          <w:sz w:val="28"/>
          <w:szCs w:val="28"/>
        </w:rPr>
        <w:t>…$4.99</w:t>
      </w:r>
    </w:p>
    <w:p w14:paraId="2C576A6A" w14:textId="2929CD81" w:rsidR="00DE6564" w:rsidRPr="009C7957" w:rsidRDefault="00F43918" w:rsidP="009C7957">
      <w:pPr>
        <w:ind w:left="432"/>
        <w:rPr>
          <w:rFonts w:ascii="Times New Roman" w:hAnsi="Times New Roman"/>
          <w:sz w:val="28"/>
          <w:szCs w:val="28"/>
        </w:rPr>
        <w:sectPr w:rsidR="00DE6564" w:rsidRPr="009C7957" w:rsidSect="004072CA">
          <w:type w:val="continuous"/>
          <w:pgSz w:w="12240" w:h="15840"/>
          <w:pgMar w:top="1440" w:right="1440" w:bottom="1440" w:left="1440" w:header="720" w:footer="720" w:gutter="0"/>
          <w:cols w:num="2" w:space="432"/>
          <w:docGrid w:linePitch="360"/>
        </w:sectPr>
      </w:pPr>
      <w:r w:rsidRPr="002B5C53">
        <w:rPr>
          <w:rFonts w:ascii="Times New Roman" w:hAnsi="Times New Roman"/>
          <w:sz w:val="28"/>
          <w:szCs w:val="28"/>
        </w:rPr>
        <w:t xml:space="preserve">                           </w:t>
      </w:r>
    </w:p>
    <w:p w14:paraId="04057A5F" w14:textId="77777777" w:rsidR="00DE6564" w:rsidRDefault="00DE6564" w:rsidP="009C7957">
      <w:pPr>
        <w:rPr>
          <w:rFonts w:ascii="Times New Roman" w:hAnsi="Times New Roman"/>
          <w:b/>
          <w:color w:val="000000" w:themeColor="text1"/>
          <w:u w:val="single"/>
        </w:rPr>
        <w:sectPr w:rsidR="00DE6564" w:rsidSect="00DE65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9B7F5F" w14:textId="5ED74882" w:rsidR="00C9232B" w:rsidRPr="00C9232B" w:rsidRDefault="00C9232B" w:rsidP="009C7957">
      <w:pPr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C9232B">
        <w:rPr>
          <w:rFonts w:ascii="Times New Roman" w:hAnsi="Times New Roman"/>
          <w:b/>
          <w:color w:val="000000" w:themeColor="text1"/>
          <w:u w:val="single"/>
        </w:rPr>
        <w:t>ALL SPECIALS SERVED WITH SOUP OR SALAD</w:t>
      </w:r>
    </w:p>
    <w:p w14:paraId="0D86DC4F" w14:textId="77777777" w:rsidR="008708A9" w:rsidRPr="0005117D" w:rsidRDefault="008708A9" w:rsidP="00C9232B">
      <w:pPr>
        <w:ind w:right="-720"/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6B0515FF" w:rsidR="00F43918" w:rsidRPr="00E7044B" w:rsidRDefault="009A4F59" w:rsidP="009A4F59">
      <w:pPr>
        <w:pStyle w:val="ListParagraph"/>
        <w:numPr>
          <w:ilvl w:val="0"/>
          <w:numId w:val="1"/>
        </w:numPr>
        <w:tabs>
          <w:tab w:val="right" w:leader="dot" w:pos="9360"/>
        </w:tabs>
        <w:ind w:left="0" w:right="-720" w:hanging="35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{{ s</w:t>
      </w:r>
      <w:proofErr w:type="gramEnd"/>
      <w:r>
        <w:rPr>
          <w:rFonts w:ascii="Times New Roman" w:hAnsi="Times New Roman"/>
          <w:sz w:val="32"/>
          <w:szCs w:val="32"/>
        </w:rPr>
        <w:t>1 }}</w:t>
      </w:r>
      <w:r w:rsidR="004072CA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${{ s1_price }}</w:t>
      </w:r>
    </w:p>
    <w:p w14:paraId="5025B5C9" w14:textId="31E0A7EB" w:rsidR="005B2F12" w:rsidRDefault="009A4F59" w:rsidP="007B3B8C">
      <w:pPr>
        <w:ind w:left="90"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1_description }}</w:t>
      </w:r>
    </w:p>
    <w:p w14:paraId="5C968DAC" w14:textId="77777777" w:rsidR="009A4F59" w:rsidRDefault="009A4F59" w:rsidP="007B3B8C">
      <w:pPr>
        <w:ind w:left="90" w:right="-720"/>
        <w:rPr>
          <w:rFonts w:ascii="Times New Roman" w:hAnsi="Times New Roman"/>
        </w:rPr>
      </w:pPr>
    </w:p>
    <w:p w14:paraId="45E3F873" w14:textId="09F8FBAD" w:rsidR="007B3B8C" w:rsidRPr="00457222" w:rsidRDefault="00184474" w:rsidP="00F333AC">
      <w:pPr>
        <w:tabs>
          <w:tab w:val="right" w:leader="dot" w:pos="9360"/>
        </w:tabs>
        <w:ind w:left="-360" w:right="-720"/>
        <w:rPr>
          <w:rFonts w:ascii="Times New Roman" w:hAnsi="Times New Roman"/>
          <w:sz w:val="32"/>
          <w:szCs w:val="32"/>
        </w:rPr>
      </w:pPr>
      <w:proofErr w:type="gramStart"/>
      <w:r w:rsidRPr="00457222">
        <w:rPr>
          <w:rFonts w:ascii="Times New Roman" w:hAnsi="Times New Roman" w:cs="Times New Roman"/>
          <w:sz w:val="32"/>
          <w:szCs w:val="32"/>
        </w:rPr>
        <w:t>B.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s2 }}</w:t>
      </w:r>
      <w:r w:rsidR="00F333AC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s2_price }}</w:t>
      </w:r>
      <w:r w:rsidR="007B3B8C" w:rsidRPr="00457222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</w:t>
      </w:r>
    </w:p>
    <w:p w14:paraId="2237E9B6" w14:textId="34C89CA9" w:rsidR="00F43918" w:rsidRDefault="009A4F59" w:rsidP="00BB7C48">
      <w:pPr>
        <w:ind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2_description }}</w:t>
      </w:r>
    </w:p>
    <w:p w14:paraId="7DE7F919" w14:textId="77777777" w:rsidR="005B2F12" w:rsidRPr="003F11BE" w:rsidRDefault="005B2F12" w:rsidP="005B2F12">
      <w:pPr>
        <w:ind w:left="-360" w:right="-720" w:firstLine="360"/>
        <w:rPr>
          <w:rFonts w:ascii="Times New Roman" w:hAnsi="Times New Roman" w:cs="Times New Roman"/>
          <w:color w:val="FF0000"/>
          <w:sz w:val="18"/>
          <w:szCs w:val="18"/>
        </w:rPr>
      </w:pPr>
    </w:p>
    <w:p w14:paraId="560D9CCB" w14:textId="3EEDE17B" w:rsidR="00F43918" w:rsidRDefault="00F43918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s3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s3_price }}</w:t>
      </w:r>
    </w:p>
    <w:p w14:paraId="696A5CD7" w14:textId="39EDD5C1" w:rsidR="00F43918" w:rsidRDefault="009A4F59" w:rsidP="00BB7C48">
      <w:pPr>
        <w:ind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3_description }}</w:t>
      </w:r>
    </w:p>
    <w:p w14:paraId="4273F694" w14:textId="77777777" w:rsidR="005B2F12" w:rsidRPr="0051742E" w:rsidRDefault="005B2F12" w:rsidP="005B2F12">
      <w:pPr>
        <w:ind w:left="-360" w:right="-720" w:firstLine="360"/>
        <w:rPr>
          <w:rFonts w:ascii="Times New Roman" w:hAnsi="Times New Roman" w:cs="Times New Roman"/>
          <w:sz w:val="32"/>
          <w:szCs w:val="32"/>
          <w:u w:val="single"/>
        </w:rPr>
      </w:pPr>
    </w:p>
    <w:p w14:paraId="30788FB4" w14:textId="02DBAF0F" w:rsidR="00F43918" w:rsidRPr="0077159A" w:rsidRDefault="00F43918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Pr="0077159A">
        <w:rPr>
          <w:rFonts w:ascii="Times New Roman" w:hAnsi="Times New Roman" w:cs="Times New Roman"/>
          <w:sz w:val="32"/>
          <w:szCs w:val="32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s4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s4_price }}</w:t>
      </w:r>
    </w:p>
    <w:p w14:paraId="222921F9" w14:textId="7191C5EA" w:rsidR="00F43918" w:rsidRDefault="009A4F59" w:rsidP="00BB7C48">
      <w:pPr>
        <w:ind w:right="-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4_description }}</w:t>
      </w:r>
    </w:p>
    <w:p w14:paraId="4594EAEC" w14:textId="77777777" w:rsidR="007B3B8C" w:rsidRPr="0051742E" w:rsidRDefault="007B3B8C" w:rsidP="00C9232B">
      <w:pPr>
        <w:ind w:left="-360" w:right="-720"/>
        <w:rPr>
          <w:rFonts w:ascii="Times New Roman" w:hAnsi="Times New Roman" w:cs="Times New Roman"/>
        </w:rPr>
      </w:pPr>
    </w:p>
    <w:p w14:paraId="1F090162" w14:textId="1A49914D" w:rsidR="00F43918" w:rsidRDefault="00F43918" w:rsidP="00CD562B">
      <w:pPr>
        <w:tabs>
          <w:tab w:val="right" w:leader="dot" w:pos="9360"/>
        </w:tabs>
        <w:ind w:left="-350" w:right="-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s5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s5</w:t>
      </w:r>
      <w:r w:rsidR="00661F99" w:rsidRPr="00661F99">
        <w:rPr>
          <w:rFonts w:ascii="Times New Roman" w:hAnsi="Times New Roman"/>
          <w:color w:val="000000" w:themeColor="text1"/>
          <w:sz w:val="32"/>
          <w:szCs w:val="32"/>
        </w:rPr>
        <w:t>_</w:t>
      </w:r>
      <w:r w:rsidR="009A4F59">
        <w:rPr>
          <w:rFonts w:ascii="Times New Roman" w:hAnsi="Times New Roman"/>
          <w:sz w:val="32"/>
          <w:szCs w:val="32"/>
        </w:rPr>
        <w:t>price }}</w:t>
      </w:r>
    </w:p>
    <w:p w14:paraId="31263582" w14:textId="2503E12E" w:rsidR="00AF01A6" w:rsidRDefault="009A4F59" w:rsidP="00457222">
      <w:pPr>
        <w:ind w:right="-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5_description }}</w:t>
      </w:r>
    </w:p>
    <w:p w14:paraId="15042086" w14:textId="77777777" w:rsidR="005B2F12" w:rsidRPr="00236176" w:rsidRDefault="005B2F12" w:rsidP="00457222">
      <w:pPr>
        <w:ind w:right="-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571DD083" w14:textId="19AADFD5" w:rsidR="00F43918" w:rsidRDefault="00DE7F26" w:rsidP="00CD562B">
      <w:pPr>
        <w:tabs>
          <w:tab w:val="right" w:leader="dot" w:pos="9360"/>
        </w:tabs>
        <w:ind w:left="-360" w:right="-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F.</w:t>
      </w:r>
      <w:r w:rsidR="009A4F59">
        <w:rPr>
          <w:rFonts w:ascii="Times New Roman" w:hAnsi="Times New Roman"/>
          <w:sz w:val="32"/>
          <w:szCs w:val="32"/>
        </w:rPr>
        <w:t>{</w:t>
      </w:r>
      <w:proofErr w:type="gramEnd"/>
      <w:r w:rsidR="009A4F59">
        <w:rPr>
          <w:rFonts w:ascii="Times New Roman" w:hAnsi="Times New Roman"/>
          <w:sz w:val="32"/>
          <w:szCs w:val="32"/>
        </w:rPr>
        <w:t>{ s6 }}</w:t>
      </w:r>
      <w:r w:rsidR="00CD562B">
        <w:rPr>
          <w:rFonts w:ascii="Times New Roman" w:hAnsi="Times New Roman"/>
          <w:sz w:val="32"/>
          <w:szCs w:val="32"/>
        </w:rPr>
        <w:tab/>
      </w:r>
      <w:r w:rsidR="009A4F59">
        <w:rPr>
          <w:rFonts w:ascii="Times New Roman" w:hAnsi="Times New Roman"/>
          <w:sz w:val="32"/>
          <w:szCs w:val="32"/>
        </w:rPr>
        <w:t>${{ s6</w:t>
      </w:r>
      <w:r w:rsidR="00661F99">
        <w:rPr>
          <w:rFonts w:ascii="Times New Roman" w:hAnsi="Times New Roman"/>
          <w:sz w:val="32"/>
          <w:szCs w:val="32"/>
        </w:rPr>
        <w:t>_</w:t>
      </w:r>
      <w:r w:rsidR="009A4F59">
        <w:rPr>
          <w:rFonts w:ascii="Times New Roman" w:hAnsi="Times New Roman"/>
          <w:sz w:val="32"/>
          <w:szCs w:val="32"/>
        </w:rPr>
        <w:t>price }}</w:t>
      </w:r>
    </w:p>
    <w:p w14:paraId="74BB8708" w14:textId="27DCB35D" w:rsidR="001F5B5F" w:rsidRDefault="009A4F59" w:rsidP="008B06EA">
      <w:pPr>
        <w:tabs>
          <w:tab w:val="left" w:pos="360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s</w:t>
      </w:r>
      <w:proofErr w:type="gramEnd"/>
      <w:r>
        <w:rPr>
          <w:rFonts w:ascii="Times New Roman" w:hAnsi="Times New Roman"/>
        </w:rPr>
        <w:t>6_description }}</w:t>
      </w:r>
    </w:p>
    <w:p w14:paraId="457D215C" w14:textId="77777777" w:rsidR="009C7957" w:rsidRDefault="009C7957" w:rsidP="008B06EA">
      <w:pPr>
        <w:tabs>
          <w:tab w:val="left" w:pos="360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9BD7C39" w14:textId="6FFBFFCF" w:rsidR="00F43918" w:rsidRPr="0005117D" w:rsidRDefault="00F43918" w:rsidP="00457222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</w:p>
    <w:p w14:paraId="75539FE6" w14:textId="31919991" w:rsidR="00F43918" w:rsidRDefault="00F43918" w:rsidP="00087709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>, COTTAGE CHEESE,</w:t>
      </w:r>
    </w:p>
    <w:p w14:paraId="242A2AE0" w14:textId="1ED99C96" w:rsidR="00B74E5F" w:rsidRPr="00F43918" w:rsidRDefault="008B06EA" w:rsidP="00087709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proofErr w:type="gramStart"/>
      <w:r w:rsidR="009A4F59">
        <w:rPr>
          <w:rFonts w:ascii="Times New Roman" w:hAnsi="Times New Roman" w:cs="Times New Roman"/>
          <w:sz w:val="28"/>
          <w:szCs w:val="28"/>
        </w:rPr>
        <w:t>{{ veg</w:t>
      </w:r>
      <w:proofErr w:type="gramEnd"/>
      <w:r w:rsidR="009A4F59">
        <w:rPr>
          <w:rFonts w:ascii="Times New Roman" w:hAnsi="Times New Roman" w:cs="Times New Roman"/>
          <w:sz w:val="28"/>
          <w:szCs w:val="28"/>
        </w:rPr>
        <w:t xml:space="preserve"> }}</w:t>
      </w:r>
    </w:p>
    <w:sectPr w:rsidR="00B74E5F" w:rsidRPr="00F43918" w:rsidSect="00B578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918"/>
    <w:rsid w:val="00087709"/>
    <w:rsid w:val="00124278"/>
    <w:rsid w:val="00184474"/>
    <w:rsid w:val="001C0EF2"/>
    <w:rsid w:val="001F5B5F"/>
    <w:rsid w:val="002459B2"/>
    <w:rsid w:val="002B5C53"/>
    <w:rsid w:val="00307517"/>
    <w:rsid w:val="003D76E2"/>
    <w:rsid w:val="004072CA"/>
    <w:rsid w:val="00441F2A"/>
    <w:rsid w:val="00457222"/>
    <w:rsid w:val="00517108"/>
    <w:rsid w:val="0051742E"/>
    <w:rsid w:val="00540E8D"/>
    <w:rsid w:val="005B2F12"/>
    <w:rsid w:val="00661F99"/>
    <w:rsid w:val="006E4B09"/>
    <w:rsid w:val="00703D12"/>
    <w:rsid w:val="007508B8"/>
    <w:rsid w:val="00777144"/>
    <w:rsid w:val="007B3B8C"/>
    <w:rsid w:val="00827F4A"/>
    <w:rsid w:val="008708A9"/>
    <w:rsid w:val="008B06EA"/>
    <w:rsid w:val="008C55B0"/>
    <w:rsid w:val="008D1068"/>
    <w:rsid w:val="00926EA5"/>
    <w:rsid w:val="009A4F59"/>
    <w:rsid w:val="009C028E"/>
    <w:rsid w:val="009C7957"/>
    <w:rsid w:val="00A07658"/>
    <w:rsid w:val="00AB4ED6"/>
    <w:rsid w:val="00AF01A6"/>
    <w:rsid w:val="00B5785E"/>
    <w:rsid w:val="00B74E5F"/>
    <w:rsid w:val="00BB7C48"/>
    <w:rsid w:val="00C9232B"/>
    <w:rsid w:val="00CD562B"/>
    <w:rsid w:val="00D82E5C"/>
    <w:rsid w:val="00DE6564"/>
    <w:rsid w:val="00DE7856"/>
    <w:rsid w:val="00DE7F26"/>
    <w:rsid w:val="00E86855"/>
    <w:rsid w:val="00F333AC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183F"/>
  <w14:defaultImageDpi w14:val="300"/>
  <w15:docId w15:val="{2941EE88-3B18-E041-8C69-1AF7A98C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LunchSpecialsTemplate.docx</Template>
  <TotalTime>0</TotalTime>
  <Pages>1</Pages>
  <Words>91</Words>
  <Characters>705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Victor Ochoa</cp:lastModifiedBy>
  <cp:revision>2</cp:revision>
  <cp:lastPrinted>2021-02-24T00:30:00Z</cp:lastPrinted>
  <dcterms:created xsi:type="dcterms:W3CDTF">2021-06-02T19:52:00Z</dcterms:created>
  <dcterms:modified xsi:type="dcterms:W3CDTF">2021-06-02T19:52:00Z</dcterms:modified>
</cp:coreProperties>
</file>